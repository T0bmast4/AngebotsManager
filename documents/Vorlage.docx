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40F6" w14:textId="77777777" w:rsidR="006D3BD8" w:rsidRPr="00831E66" w:rsidRDefault="00D24EAE" w:rsidP="006D3BD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noProof/>
          <w:color w:val="1C1C1C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91F07B" wp14:editId="7FC37FB6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526030" cy="932815"/>
            <wp:effectExtent l="0" t="0" r="0" b="0"/>
            <wp:wrapNone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24606" r="456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D8" w:rsidRPr="006E574E">
        <w:rPr>
          <w:rFonts w:ascii="Gisha" w:hAnsi="Gisha" w:cs="Gisha"/>
          <w:b/>
          <w:color w:val="1C1C1C"/>
        </w:rPr>
        <w:t>EPOX e.U.</w:t>
      </w:r>
    </w:p>
    <w:p w14:paraId="6D77D39D" w14:textId="77777777" w:rsidR="00BB7FE3" w:rsidRDefault="00BB7FE3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Michael Heilmann</w:t>
      </w:r>
    </w:p>
    <w:p w14:paraId="28FE1B5B" w14:textId="77777777" w:rsidR="006D3BD8" w:rsidRPr="006E574E" w:rsidRDefault="00992806" w:rsidP="006D3BD8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Fabrikweg 27</w:t>
      </w:r>
      <w:r w:rsidR="006D3BD8" w:rsidRPr="006E574E">
        <w:rPr>
          <w:rFonts w:ascii="Gisha" w:hAnsi="Gisha" w:cs="Gisha"/>
          <w:color w:val="1C1C1C"/>
          <w:sz w:val="20"/>
          <w:szCs w:val="20"/>
        </w:rPr>
        <w:t>, 2424 Zurndorf</w:t>
      </w:r>
    </w:p>
    <w:p w14:paraId="376C4C7F" w14:textId="77777777" w:rsidR="006D3BD8" w:rsidRPr="00F439C6" w:rsidRDefault="006D3BD8" w:rsidP="006D3BD8">
      <w:pPr>
        <w:rPr>
          <w:rFonts w:ascii="Gisha" w:hAnsi="Gisha" w:cs="Gisha"/>
          <w:color w:val="1C1C1C"/>
          <w:sz w:val="20"/>
          <w:szCs w:val="20"/>
        </w:rPr>
      </w:pPr>
      <w:r w:rsidRPr="006E574E">
        <w:rPr>
          <w:rFonts w:ascii="Gisha" w:hAnsi="Gisha" w:cs="Gisha"/>
          <w:color w:val="1C1C1C"/>
          <w:sz w:val="20"/>
          <w:szCs w:val="20"/>
        </w:rPr>
        <w:t>Tel.: 0664/</w:t>
      </w:r>
      <w:r w:rsidRPr="00F439C6">
        <w:rPr>
          <w:rFonts w:ascii="Gisha" w:hAnsi="Gisha" w:cs="Gisha"/>
          <w:color w:val="1C1C1C"/>
          <w:sz w:val="20"/>
          <w:szCs w:val="20"/>
        </w:rPr>
        <w:t>412 81 38</w:t>
      </w:r>
    </w:p>
    <w:p w14:paraId="50BF8731" w14:textId="77777777" w:rsidR="006D3BD8" w:rsidRPr="00F439C6" w:rsidRDefault="006D3BD8" w:rsidP="006D3BD8">
      <w:pPr>
        <w:tabs>
          <w:tab w:val="left" w:pos="8112"/>
        </w:tabs>
        <w:rPr>
          <w:rFonts w:ascii="Gisha" w:hAnsi="Gisha" w:cs="Gisha"/>
          <w:color w:val="1C1C1C"/>
          <w:sz w:val="20"/>
          <w:szCs w:val="20"/>
        </w:rPr>
      </w:pPr>
      <w:r w:rsidRPr="00F439C6">
        <w:rPr>
          <w:rFonts w:ascii="Gisha" w:hAnsi="Gisha" w:cs="Gisha"/>
          <w:color w:val="1C1C1C"/>
          <w:sz w:val="20"/>
          <w:szCs w:val="20"/>
        </w:rPr>
        <w:t xml:space="preserve">e-mail: </w:t>
      </w:r>
      <w:hyperlink r:id="rId9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office@epox.at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r w:rsidRPr="00F439C6">
        <w:rPr>
          <w:rFonts w:ascii="Gisha" w:hAnsi="Gisha" w:cs="Gisha"/>
          <w:color w:val="1C1C1C"/>
          <w:sz w:val="20"/>
          <w:szCs w:val="20"/>
        </w:rPr>
        <w:sym w:font="Wingdings" w:char="F076"/>
      </w:r>
      <w:r w:rsidRPr="00F439C6">
        <w:rPr>
          <w:rFonts w:ascii="Gisha" w:hAnsi="Gisha" w:cs="Gisha"/>
          <w:color w:val="1C1C1C"/>
          <w:sz w:val="20"/>
          <w:szCs w:val="20"/>
        </w:rPr>
        <w:t xml:space="preserve"> </w:t>
      </w:r>
      <w:hyperlink r:id="rId10" w:history="1">
        <w:r w:rsidRPr="00F439C6">
          <w:rPr>
            <w:rStyle w:val="Hyperlink"/>
            <w:rFonts w:ascii="Gisha" w:hAnsi="Gisha" w:cs="Gisha"/>
            <w:color w:val="1C1C1C"/>
            <w:sz w:val="20"/>
            <w:szCs w:val="20"/>
          </w:rPr>
          <w:t>www.epox.at</w:t>
        </w:r>
      </w:hyperlink>
      <w:r w:rsidRPr="00F439C6">
        <w:rPr>
          <w:rFonts w:ascii="Gisha" w:hAnsi="Gisha" w:cs="Gisha"/>
          <w:color w:val="1C1C1C"/>
          <w:sz w:val="20"/>
          <w:szCs w:val="20"/>
        </w:rPr>
        <w:tab/>
      </w:r>
    </w:p>
    <w:p w14:paraId="5EB24195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 w:rsidRPr="006E574E">
        <w:rPr>
          <w:rFonts w:ascii="Gisha" w:hAnsi="Gisha" w:cs="Gisha"/>
          <w:color w:val="1C1C1C"/>
          <w:sz w:val="18"/>
          <w:szCs w:val="18"/>
        </w:rPr>
        <w:t>UID-Nr.:  ATU 66330106</w:t>
      </w:r>
    </w:p>
    <w:p w14:paraId="778AE8B6" w14:textId="77777777" w:rsidR="006D3BD8" w:rsidRPr="006E574E" w:rsidRDefault="006D3BD8" w:rsidP="006D3BD8">
      <w:pPr>
        <w:rPr>
          <w:rFonts w:ascii="Gisha" w:hAnsi="Gisha" w:cs="Gisha"/>
          <w:color w:val="1C1C1C"/>
          <w:sz w:val="18"/>
          <w:szCs w:val="18"/>
        </w:rPr>
      </w:pPr>
      <w:r>
        <w:rPr>
          <w:rFonts w:ascii="Gisha" w:hAnsi="Gisha" w:cs="Gisha"/>
          <w:color w:val="1C1C1C"/>
          <w:sz w:val="18"/>
          <w:szCs w:val="18"/>
        </w:rPr>
        <w:t>FN 361330v L</w:t>
      </w:r>
      <w:r w:rsidRPr="006E574E">
        <w:rPr>
          <w:rFonts w:ascii="Gisha" w:hAnsi="Gisha" w:cs="Gisha"/>
          <w:color w:val="1C1C1C"/>
          <w:sz w:val="18"/>
          <w:szCs w:val="18"/>
        </w:rPr>
        <w:t>G Eisenstadt</w:t>
      </w:r>
    </w:p>
    <w:p w14:paraId="73E13842" w14:textId="77777777" w:rsidR="0016094B" w:rsidRDefault="0016094B">
      <w:pPr>
        <w:rPr>
          <w:rFonts w:ascii="Gisha" w:hAnsi="Gisha" w:cs="Gisha"/>
          <w:color w:val="1C1C1C"/>
        </w:rPr>
      </w:pPr>
    </w:p>
    <w:p w14:paraId="223F3EFB" w14:textId="77777777" w:rsidR="001974A5" w:rsidRPr="008D7BEB" w:rsidRDefault="001974A5">
      <w:pPr>
        <w:rPr>
          <w:rFonts w:ascii="Gisha" w:hAnsi="Gisha" w:cs="Gisha"/>
          <w:color w:val="1C1C1C"/>
        </w:rPr>
      </w:pPr>
    </w:p>
    <w:p w14:paraId="223832D1" w14:textId="77777777" w:rsidR="00850905" w:rsidRDefault="00850905">
      <w:pPr>
        <w:rPr>
          <w:rFonts w:ascii="Gisha" w:hAnsi="Gisha" w:cs="Gisha"/>
          <w:color w:val="1C1C1C"/>
        </w:rPr>
      </w:pPr>
    </w:p>
    <w:p w14:paraId="610232B2" w14:textId="77777777" w:rsidR="00834302" w:rsidRDefault="00834302">
      <w:pPr>
        <w:rPr>
          <w:rFonts w:ascii="Gisha" w:hAnsi="Gisha" w:cs="Gisha"/>
          <w:b/>
          <w:i/>
          <w:color w:val="1C1C1C"/>
        </w:rPr>
      </w:pPr>
    </w:p>
    <w:p w14:paraId="3B3F5380" w14:textId="2F49BB5F" w:rsidR="00DD383B" w:rsidRPr="00C407A7" w:rsidRDefault="00DD383B" w:rsidP="00DD383B">
      <w:pPr>
        <w:rPr>
          <w:rFonts w:ascii="Gisha" w:hAnsi="Gisha" w:cs="Gisha"/>
          <w:color w:val="1C1C1C"/>
          <w:lang w:val="en-US"/>
        </w:rPr>
      </w:pPr>
      <w:r w:rsidRPr="00C407A7">
        <w:rPr>
          <w:rFonts w:ascii="Gisha" w:hAnsi="Gisha" w:cs="Gisha"/>
          <w:color w:val="1C1C1C"/>
          <w:lang w:val="en-US"/>
        </w:rPr>
        <w:t>#name#</w:t>
      </w:r>
    </w:p>
    <w:p w14:paraId="727E02EE" w14:textId="64A42B03" w:rsidR="00E526AB" w:rsidRPr="00C407A7" w:rsidRDefault="0045083B">
      <w:pPr>
        <w:rPr>
          <w:rFonts w:ascii="Gisha" w:hAnsi="Gisha" w:cs="Gisha"/>
          <w:color w:val="1C1C1C"/>
          <w:lang w:val="en-US"/>
        </w:rPr>
      </w:pPr>
      <w:r w:rsidRPr="00C407A7">
        <w:rPr>
          <w:rFonts w:ascii="Gisha" w:hAnsi="Gisha" w:cs="Gisha"/>
          <w:color w:val="1C1C1C"/>
          <w:lang w:val="en-US"/>
        </w:rPr>
        <w:t>#zH#</w:t>
      </w:r>
    </w:p>
    <w:p w14:paraId="67436988" w14:textId="1B08BE21" w:rsidR="00F52A45" w:rsidRPr="00C407A7" w:rsidRDefault="0045083B">
      <w:pPr>
        <w:rPr>
          <w:rFonts w:ascii="Gisha" w:hAnsi="Gisha" w:cs="Gisha"/>
          <w:color w:val="1C1C1C"/>
          <w:lang w:val="en-US"/>
        </w:rPr>
      </w:pPr>
      <w:r w:rsidRPr="00C407A7">
        <w:rPr>
          <w:rFonts w:ascii="Gisha" w:hAnsi="Gisha" w:cs="Gisha"/>
          <w:color w:val="1C1C1C"/>
          <w:lang w:val="en-US"/>
        </w:rPr>
        <w:t>#address#</w:t>
      </w:r>
    </w:p>
    <w:p w14:paraId="20347707" w14:textId="16075D41" w:rsidR="00F52A45" w:rsidRPr="00C407A7" w:rsidRDefault="0045083B">
      <w:pPr>
        <w:rPr>
          <w:rFonts w:ascii="Gisha" w:hAnsi="Gisha" w:cs="Gisha"/>
          <w:color w:val="1C1C1C"/>
          <w:lang w:val="en-US"/>
        </w:rPr>
      </w:pPr>
      <w:r w:rsidRPr="00C407A7">
        <w:rPr>
          <w:rFonts w:ascii="Gisha" w:hAnsi="Gisha" w:cs="Gisha"/>
          <w:color w:val="1C1C1C"/>
          <w:lang w:val="en-US"/>
        </w:rPr>
        <w:t>#city#</w:t>
      </w:r>
    </w:p>
    <w:p w14:paraId="17C6FB3F" w14:textId="1B29A267" w:rsidR="00C2587F" w:rsidRPr="00C407A7" w:rsidRDefault="00E526AB" w:rsidP="00874CD1">
      <w:pPr>
        <w:jc w:val="right"/>
        <w:rPr>
          <w:rFonts w:ascii="Gisha" w:hAnsi="Gisha" w:cs="Gisha"/>
          <w:color w:val="1C1C1C"/>
          <w:lang w:val="en-US"/>
        </w:rPr>
      </w:pPr>
      <w:r w:rsidRPr="00C407A7">
        <w:rPr>
          <w:rFonts w:ascii="Gisha" w:hAnsi="Gisha" w:cs="Gisha"/>
          <w:color w:val="1C1C1C"/>
          <w:lang w:val="en-US"/>
        </w:rPr>
        <w:t xml:space="preserve">Zurndorf, am </w:t>
      </w:r>
      <w:r w:rsidR="0045083B" w:rsidRPr="00C407A7">
        <w:rPr>
          <w:rFonts w:ascii="Gisha" w:hAnsi="Gisha" w:cs="Gisha"/>
          <w:color w:val="1C1C1C"/>
          <w:lang w:val="en-US"/>
        </w:rPr>
        <w:t>#date#</w:t>
      </w:r>
    </w:p>
    <w:p w14:paraId="47A1601A" w14:textId="77777777" w:rsidR="0016094B" w:rsidRPr="008D7BEB" w:rsidRDefault="00705D6A" w:rsidP="00705D6A">
      <w:pPr>
        <w:jc w:val="center"/>
        <w:rPr>
          <w:rFonts w:ascii="Arial" w:hAnsi="Arial" w:cs="Arial"/>
          <w:b/>
          <w:color w:val="1C1C1C"/>
          <w:sz w:val="36"/>
          <w:szCs w:val="36"/>
        </w:rPr>
      </w:pPr>
      <w:r w:rsidRPr="008D7BEB">
        <w:rPr>
          <w:rFonts w:ascii="Arial" w:hAnsi="Arial" w:cs="Arial"/>
          <w:b/>
          <w:color w:val="1C1C1C"/>
          <w:sz w:val="36"/>
          <w:szCs w:val="36"/>
        </w:rPr>
        <w:t>Angebot</w:t>
      </w:r>
    </w:p>
    <w:p w14:paraId="14F09279" w14:textId="77777777" w:rsidR="001670B7" w:rsidRPr="008D7BEB" w:rsidRDefault="001670B7" w:rsidP="0016094B">
      <w:pPr>
        <w:rPr>
          <w:rFonts w:ascii="Gisha" w:hAnsi="Gisha" w:cs="Gisha"/>
          <w:color w:val="1C1C1C"/>
        </w:rPr>
      </w:pP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2316"/>
        <w:gridCol w:w="1641"/>
        <w:gridCol w:w="196"/>
        <w:gridCol w:w="1027"/>
        <w:gridCol w:w="1356"/>
        <w:gridCol w:w="1793"/>
      </w:tblGrid>
      <w:tr w:rsidR="00705D6A" w:rsidRPr="008D7BEB" w14:paraId="121DFDC0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FFB4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Angebot Nr.: 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8C6E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20</w:t>
            </w:r>
            <w:r w:rsidR="00493A1F">
              <w:rPr>
                <w:rFonts w:ascii="Arial" w:hAnsi="Arial" w:cs="Arial"/>
                <w:color w:val="1C1C1C"/>
                <w:sz w:val="20"/>
                <w:szCs w:val="20"/>
              </w:rPr>
              <w:t>2</w:t>
            </w:r>
            <w:r w:rsidR="00874CD1">
              <w:rPr>
                <w:rFonts w:ascii="Arial" w:hAnsi="Arial" w:cs="Arial"/>
                <w:color w:val="1C1C1C"/>
                <w:sz w:val="20"/>
                <w:szCs w:val="20"/>
              </w:rPr>
              <w:t>4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2CD8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9BF1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52A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2C5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6923888F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5BE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Projekt:</w:t>
            </w:r>
          </w:p>
        </w:tc>
        <w:tc>
          <w:tcPr>
            <w:tcW w:w="4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A79B" w14:textId="48623BA1" w:rsidR="00705D6A" w:rsidRPr="00EB2E68" w:rsidRDefault="0045083B">
            <w:pPr>
              <w:rPr>
                <w:rFonts w:ascii="Arial" w:hAnsi="Arial" w:cs="Arial"/>
                <w:bCs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C1C1C"/>
                <w:sz w:val="20"/>
                <w:szCs w:val="20"/>
              </w:rPr>
              <w:t>#project#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BF98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25B3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2B0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154B8D1D" w14:textId="77777777">
        <w:trPr>
          <w:trHeight w:val="255"/>
        </w:trPr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B2F0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649F" w14:textId="15D9FBD0" w:rsidR="00705D6A" w:rsidRPr="00C407A7" w:rsidRDefault="00C407A7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C407A7">
              <w:rPr>
                <w:rFonts w:ascii="Arial" w:hAnsi="Arial" w:cs="Arial"/>
                <w:color w:val="1C1C1C"/>
                <w:sz w:val="20"/>
                <w:szCs w:val="20"/>
              </w:rPr>
              <w:t>#project2#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413E1" w14:textId="77777777" w:rsidR="00705D6A" w:rsidRPr="008D7BEB" w:rsidRDefault="00705D6A">
            <w:pPr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A30F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B6E42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C4E6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705D6A" w:rsidRPr="008D7BEB" w14:paraId="7A1ADCC4" w14:textId="77777777">
        <w:trPr>
          <w:trHeight w:val="2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1580C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 xml:space="preserve">Gewerk: </w:t>
            </w:r>
          </w:p>
        </w:tc>
        <w:tc>
          <w:tcPr>
            <w:tcW w:w="3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74EA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Beschichtung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10375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E8029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78ADE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6F04" w14:textId="77777777" w:rsidR="00705D6A" w:rsidRPr="008D7BEB" w:rsidRDefault="00705D6A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</w:tbl>
    <w:p w14:paraId="73945631" w14:textId="77777777" w:rsidR="004C2AA9" w:rsidRPr="008D7BEB" w:rsidRDefault="004C2AA9" w:rsidP="0016094B">
      <w:pPr>
        <w:rPr>
          <w:rFonts w:ascii="Gisha" w:hAnsi="Gisha" w:cs="Gisha"/>
          <w:color w:val="1C1C1C"/>
        </w:rPr>
      </w:pPr>
    </w:p>
    <w:p w14:paraId="1CBB93E8" w14:textId="0ECAC2CB" w:rsidR="00396E29" w:rsidRDefault="003B1D61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#anschrift#!</w:t>
      </w:r>
    </w:p>
    <w:p w14:paraId="6325F9BB" w14:textId="77777777" w:rsidR="00A77E25" w:rsidRPr="004C2AA9" w:rsidRDefault="00A77E25" w:rsidP="00396E29">
      <w:pPr>
        <w:rPr>
          <w:rFonts w:ascii="Gisha" w:hAnsi="Gisha" w:cs="Gisha"/>
          <w:color w:val="1C1C1C"/>
          <w:sz w:val="22"/>
          <w:szCs w:val="22"/>
        </w:rPr>
      </w:pPr>
    </w:p>
    <w:p w14:paraId="42EA5B97" w14:textId="77777777" w:rsidR="00396E29" w:rsidRPr="004C2AA9" w:rsidRDefault="00E526AB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Vielen Dank für Ihre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Anfrage.</w:t>
      </w:r>
    </w:p>
    <w:p w14:paraId="33C895D5" w14:textId="757868B3" w:rsidR="00F52A45" w:rsidRDefault="00D04F0F" w:rsidP="00396E29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Hiermit unterbreiten wir Ihnen</w:t>
      </w:r>
      <w:r w:rsidR="00396E29" w:rsidRPr="004C2AA9">
        <w:rPr>
          <w:rFonts w:ascii="Gisha" w:hAnsi="Gisha" w:cs="Gisha"/>
          <w:color w:val="1C1C1C"/>
          <w:sz w:val="22"/>
          <w:szCs w:val="22"/>
        </w:rPr>
        <w:t xml:space="preserve"> folgendes Angebot:</w:t>
      </w: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091"/>
        <w:gridCol w:w="915"/>
        <w:gridCol w:w="1185"/>
        <w:gridCol w:w="1276"/>
      </w:tblGrid>
      <w:tr w:rsidR="00A17F1E" w14:paraId="260228DA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52BC9E6A" w14:textId="77777777" w:rsidR="00ED3263" w:rsidRDefault="00ED3263" w:rsidP="00396E29">
            <w:pPr>
              <w:rPr>
                <w:rFonts w:ascii="Gisha" w:hAnsi="Gisha" w:cs="Gisha"/>
                <w:color w:val="1C1C1C"/>
                <w:sz w:val="22"/>
                <w:szCs w:val="22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9162BCA" w14:textId="51C3092D" w:rsidR="00ED3263" w:rsidRPr="00A17F1E" w:rsidRDefault="00A17F1E" w:rsidP="00A17F1E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Menge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529AB1B5" w14:textId="3E38C952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Einheit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13A057FB" w14:textId="57FE16E7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EP (€)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BE8E4" w14:textId="44809085" w:rsidR="00ED3263" w:rsidRDefault="00A17F1E" w:rsidP="00A17F1E">
            <w:pPr>
              <w:jc w:val="center"/>
              <w:rPr>
                <w:rFonts w:ascii="Gisha" w:hAnsi="Gisha" w:cs="Gisha"/>
                <w:color w:val="1C1C1C"/>
                <w:sz w:val="22"/>
                <w:szCs w:val="22"/>
              </w:rPr>
            </w:pPr>
            <w:r>
              <w:rPr>
                <w:rFonts w:ascii="Arial" w:hAnsi="Arial" w:cs="Arial"/>
                <w:color w:val="1C1C1C"/>
                <w:sz w:val="20"/>
                <w:szCs w:val="20"/>
              </w:rPr>
              <w:t>Gesamt (€)</w:t>
            </w:r>
          </w:p>
        </w:tc>
      </w:tr>
      <w:tr w:rsidR="00A17F1E" w14:paraId="08728AFD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BE60B9C" w14:textId="331CDC7F" w:rsidR="00ED3263" w:rsidRPr="00A17F1E" w:rsidRDefault="00A17F1E" w:rsidP="00F75A5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Angebotssumme netto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3584667" w14:textId="344004D6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6C919204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9B90ED" w14:textId="77777777" w:rsidR="00ED3263" w:rsidRPr="00A17F1E" w:rsidRDefault="00ED3263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13961D" w14:textId="26519176" w:rsidR="00ED3263" w:rsidRPr="00F33EE8" w:rsidRDefault="00E513C6" w:rsidP="00F75A53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33EE8">
              <w:rPr>
                <w:rFonts w:ascii="Arial" w:hAnsi="Arial" w:cs="Arial"/>
                <w:color w:val="1C1C1C"/>
                <w:sz w:val="20"/>
                <w:szCs w:val="20"/>
              </w:rPr>
              <w:t>#netto#</w:t>
            </w:r>
          </w:p>
        </w:tc>
      </w:tr>
      <w:tr w:rsidR="00A17F1E" w14:paraId="66C1B49F" w14:textId="77777777" w:rsidTr="00A17F1E">
        <w:tc>
          <w:tcPr>
            <w:tcW w:w="4672" w:type="dxa"/>
            <w:tcBorders>
              <w:bottom w:val="single" w:sz="4" w:space="0" w:color="auto"/>
            </w:tcBorders>
          </w:tcPr>
          <w:p w14:paraId="2D4AC515" w14:textId="2A573E61" w:rsidR="00ED3263" w:rsidRPr="00A17F1E" w:rsidRDefault="00A17F1E" w:rsidP="007E0D4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Umsatzsteuer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87780CF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0B95584C" w14:textId="77777777" w:rsidR="00ED3263" w:rsidRPr="00A17F1E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B691FF1" w14:textId="6F078CC0" w:rsidR="00ED3263" w:rsidRPr="00A17F1E" w:rsidRDefault="00A17F1E" w:rsidP="00A17F1E">
            <w:pPr>
              <w:jc w:val="right"/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</w:pPr>
            <w:r w:rsidRPr="00A17F1E">
              <w:rPr>
                <w:rFonts w:ascii="Arial" w:hAnsi="Arial" w:cs="Arial"/>
                <w:b/>
                <w:bCs/>
                <w:color w:val="1C1C1C"/>
                <w:sz w:val="20"/>
                <w:szCs w:val="20"/>
              </w:rPr>
              <w:t>20%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FB5392" w14:textId="1C5401A2" w:rsidR="00ED3263" w:rsidRPr="00F33EE8" w:rsidRDefault="00E513C6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33EE8">
              <w:rPr>
                <w:rFonts w:ascii="Arial" w:hAnsi="Arial" w:cs="Arial"/>
                <w:color w:val="1C1C1C"/>
                <w:sz w:val="20"/>
                <w:szCs w:val="20"/>
              </w:rPr>
              <w:t>#ust#</w:t>
            </w:r>
          </w:p>
        </w:tc>
      </w:tr>
      <w:tr w:rsidR="00A17F1E" w:rsidRPr="007E0D43" w14:paraId="7D3889EC" w14:textId="77777777" w:rsidTr="00A17F1E">
        <w:tc>
          <w:tcPr>
            <w:tcW w:w="4672" w:type="dxa"/>
            <w:tcBorders>
              <w:top w:val="single" w:sz="4" w:space="0" w:color="auto"/>
            </w:tcBorders>
          </w:tcPr>
          <w:p w14:paraId="303B1486" w14:textId="6BD8AEDE" w:rsidR="00ED3263" w:rsidRPr="007E0D43" w:rsidRDefault="00A17F1E" w:rsidP="00396E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E0D43">
              <w:rPr>
                <w:rFonts w:ascii="Arial" w:hAnsi="Arial" w:cs="Arial"/>
                <w:b/>
                <w:bCs/>
                <w:sz w:val="20"/>
                <w:szCs w:val="20"/>
              </w:rPr>
              <w:t>Angebotssumme inkl. Ust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58F2D92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0D43286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7A31B85" w14:textId="77777777" w:rsidR="00ED3263" w:rsidRPr="007E0D43" w:rsidRDefault="00ED3263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372D1" w14:textId="21DEC690" w:rsidR="00ED3263" w:rsidRPr="00F33EE8" w:rsidRDefault="00E513C6" w:rsidP="00A17F1E">
            <w:pPr>
              <w:jc w:val="right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F33EE8">
              <w:rPr>
                <w:rFonts w:ascii="Arial" w:hAnsi="Arial" w:cs="Arial"/>
                <w:color w:val="1C1C1C"/>
                <w:sz w:val="20"/>
                <w:szCs w:val="20"/>
              </w:rPr>
              <w:t>#inklUst#</w:t>
            </w:r>
          </w:p>
        </w:tc>
      </w:tr>
    </w:tbl>
    <w:p w14:paraId="3128EE63" w14:textId="1E497D40" w:rsidR="00F52A45" w:rsidRPr="004C2AA9" w:rsidRDefault="00F52A45" w:rsidP="00A17F1E">
      <w:pPr>
        <w:rPr>
          <w:rFonts w:ascii="Gisha" w:hAnsi="Gisha" w:cs="Gisha"/>
          <w:color w:val="1C1C1C"/>
          <w:sz w:val="22"/>
          <w:szCs w:val="22"/>
        </w:rPr>
      </w:pPr>
      <w:bookmarkStart w:id="0" w:name="_MON_1374610986"/>
      <w:bookmarkStart w:id="1" w:name="_MON_1374614543"/>
      <w:bookmarkStart w:id="2" w:name="_MON_1374614968"/>
      <w:bookmarkStart w:id="3" w:name="_MON_1374614983"/>
      <w:bookmarkStart w:id="4" w:name="_MON_1374642202"/>
      <w:bookmarkStart w:id="5" w:name="_MON_1374642633"/>
      <w:bookmarkStart w:id="6" w:name="_MON_1393005941"/>
      <w:bookmarkStart w:id="7" w:name="_MON_1393006356"/>
      <w:bookmarkStart w:id="8" w:name="_MON_1393006386"/>
      <w:bookmarkStart w:id="9" w:name="_MON_1399924151"/>
      <w:bookmarkStart w:id="10" w:name="_MON_1399924294"/>
      <w:bookmarkStart w:id="11" w:name="_MON_1399924707"/>
      <w:bookmarkStart w:id="12" w:name="_MON_1399924729"/>
      <w:bookmarkStart w:id="13" w:name="_MON_1401649651"/>
      <w:bookmarkStart w:id="14" w:name="_MON_1401825631"/>
      <w:bookmarkStart w:id="15" w:name="_MON_1401825709"/>
      <w:bookmarkStart w:id="16" w:name="_MON_1401827380"/>
      <w:bookmarkStart w:id="17" w:name="_MON_1401827791"/>
      <w:bookmarkStart w:id="18" w:name="_MON_1433278715"/>
      <w:bookmarkStart w:id="19" w:name="_MON_1435422235"/>
      <w:bookmarkStart w:id="20" w:name="_MON_1436038328"/>
      <w:bookmarkStart w:id="21" w:name="_MON_1436644666"/>
      <w:bookmarkStart w:id="22" w:name="_MON_1436645092"/>
      <w:bookmarkStart w:id="23" w:name="_MON_1436984403"/>
      <w:bookmarkStart w:id="24" w:name="_MON_1436985179"/>
      <w:bookmarkStart w:id="25" w:name="_MON_1437038236"/>
      <w:bookmarkStart w:id="26" w:name="_MON_1451818749"/>
      <w:bookmarkStart w:id="27" w:name="_MON_1451818821"/>
      <w:bookmarkStart w:id="28" w:name="_MON_1451818939"/>
      <w:bookmarkStart w:id="29" w:name="_MON_1470159842"/>
      <w:bookmarkStart w:id="30" w:name="_MON_1483858668"/>
      <w:bookmarkStart w:id="31" w:name="_MON_1488203489"/>
      <w:bookmarkStart w:id="32" w:name="_MON_1499193407"/>
      <w:bookmarkStart w:id="33" w:name="_MON_1515002488"/>
      <w:bookmarkStart w:id="34" w:name="_MON_1596908131"/>
      <w:bookmarkStart w:id="35" w:name="_MON_1645258621"/>
      <w:bookmarkStart w:id="36" w:name="_MON_1374266593"/>
      <w:bookmarkStart w:id="37" w:name="_MON_1374266619"/>
      <w:bookmarkStart w:id="38" w:name="_MON_137452137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4E15EC" w14:textId="7E7BB709" w:rsidR="00263EF9" w:rsidRPr="001230D9" w:rsidRDefault="001230D9" w:rsidP="0016094B">
      <w:pPr>
        <w:rPr>
          <w:rFonts w:ascii="Gisha" w:hAnsi="Gisha" w:cs="Gisha"/>
          <w:color w:val="1C1C1C"/>
          <w:sz w:val="20"/>
          <w:szCs w:val="20"/>
        </w:rPr>
      </w:pPr>
      <w:r>
        <w:rPr>
          <w:rFonts w:ascii="Gisha" w:hAnsi="Gisha" w:cs="Gisha"/>
          <w:color w:val="1C1C1C"/>
          <w:sz w:val="20"/>
          <w:szCs w:val="20"/>
        </w:rPr>
        <w:t>Angebot b</w:t>
      </w:r>
      <w:r w:rsidRPr="00380F02">
        <w:rPr>
          <w:rFonts w:ascii="Gisha" w:hAnsi="Gisha" w:cs="Gisha"/>
          <w:color w:val="1C1C1C"/>
          <w:sz w:val="20"/>
          <w:szCs w:val="20"/>
        </w:rPr>
        <w:t>einhaltet Arbeitszeit, Material sowie s</w:t>
      </w:r>
      <w:r w:rsidR="007255CC">
        <w:rPr>
          <w:rFonts w:ascii="Gisha" w:hAnsi="Gisha" w:cs="Gisha"/>
          <w:color w:val="1C1C1C"/>
          <w:sz w:val="20"/>
          <w:szCs w:val="20"/>
        </w:rPr>
        <w:t>ä</w:t>
      </w:r>
      <w:r w:rsidRPr="00380F02">
        <w:rPr>
          <w:rFonts w:ascii="Gisha" w:hAnsi="Gisha" w:cs="Gisha"/>
          <w:color w:val="1C1C1C"/>
          <w:sz w:val="20"/>
          <w:szCs w:val="20"/>
        </w:rPr>
        <w:t>mtlichen Verbrauch und Verschleiß von Kleinwerkzeug und Hilfsmittel</w:t>
      </w:r>
      <w:r>
        <w:rPr>
          <w:rFonts w:ascii="Gisha" w:hAnsi="Gisha" w:cs="Gisha"/>
          <w:color w:val="1C1C1C"/>
          <w:sz w:val="20"/>
          <w:szCs w:val="20"/>
        </w:rPr>
        <w:t>n.</w:t>
      </w:r>
    </w:p>
    <w:p w14:paraId="70ABBCEC" w14:textId="77777777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Details zu den angeführten Positionen entnehmen Sie bitte dem beigefügten Leistungsverzeichnis.</w:t>
      </w:r>
    </w:p>
    <w:p w14:paraId="077BA0CD" w14:textId="5565454B" w:rsidR="00200858" w:rsidRPr="004C44C3" w:rsidRDefault="00200858" w:rsidP="00200858">
      <w:pPr>
        <w:rPr>
          <w:rFonts w:ascii="Gisha" w:hAnsi="Gisha" w:cs="Gisha"/>
          <w:color w:val="1C1C1C"/>
          <w:sz w:val="20"/>
          <w:szCs w:val="20"/>
        </w:rPr>
      </w:pPr>
      <w:r w:rsidRPr="004C44C3">
        <w:rPr>
          <w:rFonts w:ascii="Gisha" w:hAnsi="Gisha" w:cs="Gisha"/>
          <w:color w:val="1C1C1C"/>
          <w:sz w:val="20"/>
          <w:szCs w:val="20"/>
        </w:rPr>
        <w:t>Preise nur gültig bei Gesamtbeauftragung.</w:t>
      </w:r>
    </w:p>
    <w:p w14:paraId="2CD47DB7" w14:textId="34E6CF8A" w:rsidR="00B007DC" w:rsidRDefault="00B007DC" w:rsidP="0016094B">
      <w:pPr>
        <w:rPr>
          <w:rFonts w:ascii="Gisha" w:hAnsi="Gisha" w:cs="Gisha"/>
          <w:color w:val="1C1C1C"/>
          <w:sz w:val="22"/>
          <w:szCs w:val="22"/>
        </w:rPr>
      </w:pPr>
    </w:p>
    <w:p w14:paraId="6EE79385" w14:textId="58358C38" w:rsidR="00BC2A86" w:rsidRDefault="00E526AB" w:rsidP="0016094B">
      <w:pPr>
        <w:rPr>
          <w:rFonts w:ascii="Gisha" w:hAnsi="Gisha" w:cs="Gisha"/>
          <w:color w:val="1C1C1C"/>
          <w:sz w:val="22"/>
          <w:szCs w:val="22"/>
        </w:rPr>
      </w:pPr>
      <w:r>
        <w:rPr>
          <w:rFonts w:ascii="Gisha" w:hAnsi="Gisha" w:cs="Gisha"/>
          <w:color w:val="1C1C1C"/>
          <w:sz w:val="22"/>
          <w:szCs w:val="22"/>
        </w:rPr>
        <w:t>Wir hoffen, dass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</w:t>
      </w:r>
      <w:r w:rsidR="007505B7">
        <w:rPr>
          <w:rFonts w:ascii="Gisha" w:hAnsi="Gisha" w:cs="Gisha"/>
          <w:color w:val="1C1C1C"/>
          <w:sz w:val="22"/>
          <w:szCs w:val="22"/>
        </w:rPr>
        <w:t>unser Angebot zusagt</w:t>
      </w:r>
      <w:r w:rsidR="00DE078B">
        <w:rPr>
          <w:rFonts w:ascii="Gisha" w:hAnsi="Gisha" w:cs="Gisha"/>
          <w:color w:val="1C1C1C"/>
          <w:sz w:val="22"/>
          <w:szCs w:val="22"/>
        </w:rPr>
        <w:t>,</w:t>
      </w:r>
      <w:r w:rsidR="007505B7">
        <w:rPr>
          <w:rFonts w:ascii="Gisha" w:hAnsi="Gisha" w:cs="Gisha"/>
          <w:color w:val="1C1C1C"/>
          <w:sz w:val="22"/>
          <w:szCs w:val="22"/>
        </w:rPr>
        <w:t xml:space="preserve"> und sehen </w:t>
      </w:r>
      <w:r>
        <w:rPr>
          <w:rFonts w:ascii="Gisha" w:hAnsi="Gisha" w:cs="Gisha"/>
          <w:color w:val="1C1C1C"/>
          <w:sz w:val="22"/>
          <w:szCs w:val="22"/>
        </w:rPr>
        <w:t>Ihrer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 xml:space="preserve"> Auftragserteilung mit Interesse entgegen. </w:t>
      </w:r>
    </w:p>
    <w:p w14:paraId="45133E71" w14:textId="1A9C96F9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0E4F48E6" w14:textId="2CF23B13" w:rsidR="00BC2A86" w:rsidRPr="005A57DA" w:rsidRDefault="00BC2A86" w:rsidP="0016094B">
      <w:pPr>
        <w:rPr>
          <w:rFonts w:ascii="Gisha" w:hAnsi="Gisha" w:cs="Gisha"/>
          <w:color w:val="1C1C1C"/>
          <w:sz w:val="22"/>
          <w:szCs w:val="22"/>
        </w:rPr>
      </w:pPr>
      <w:r w:rsidRPr="005A57DA">
        <w:rPr>
          <w:rFonts w:ascii="Gisha" w:hAnsi="Gisha" w:cs="Gisha"/>
          <w:color w:val="1C1C1C"/>
          <w:sz w:val="22"/>
          <w:szCs w:val="22"/>
        </w:rPr>
        <w:t>Für w</w:t>
      </w:r>
      <w:r w:rsidR="008821F3">
        <w:rPr>
          <w:rFonts w:ascii="Gisha" w:hAnsi="Gisha" w:cs="Gisha"/>
          <w:color w:val="1C1C1C"/>
          <w:sz w:val="22"/>
          <w:szCs w:val="22"/>
        </w:rPr>
        <w:t>eitere Auskünfte stehe ich Ihnen</w:t>
      </w:r>
      <w:r w:rsidRPr="005A57DA">
        <w:rPr>
          <w:rFonts w:ascii="Gisha" w:hAnsi="Gisha" w:cs="Gisha"/>
          <w:color w:val="1C1C1C"/>
          <w:sz w:val="22"/>
          <w:szCs w:val="22"/>
        </w:rPr>
        <w:t xml:space="preserve"> unter der Tel.: 0664 / 412 81 38, gerne zur Verfügung.</w:t>
      </w:r>
    </w:p>
    <w:p w14:paraId="12AC5CD9" w14:textId="77777777" w:rsidR="00396E29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7972BAA2" w14:textId="6EFD2814" w:rsidR="00396E29" w:rsidRPr="005A57DA" w:rsidRDefault="00396E29" w:rsidP="0016094B">
      <w:pPr>
        <w:rPr>
          <w:rFonts w:ascii="Gisha" w:hAnsi="Gisha" w:cs="Gisha"/>
          <w:color w:val="1C1C1C"/>
          <w:sz w:val="22"/>
          <w:szCs w:val="22"/>
        </w:rPr>
      </w:pPr>
    </w:p>
    <w:p w14:paraId="416ED5D5" w14:textId="17064476" w:rsidR="00130CCC" w:rsidRPr="005A57DA" w:rsidRDefault="00F97F3D" w:rsidP="00EC4626">
      <w:pPr>
        <w:rPr>
          <w:rFonts w:ascii="Gisha" w:hAnsi="Gisha" w:cs="Gisha"/>
          <w:color w:val="1C1C1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AAD1BD" wp14:editId="69072D52">
            <wp:simplePos x="0" y="0"/>
            <wp:positionH relativeFrom="column">
              <wp:posOffset>-68580</wp:posOffset>
            </wp:positionH>
            <wp:positionV relativeFrom="paragraph">
              <wp:posOffset>144145</wp:posOffset>
            </wp:positionV>
            <wp:extent cx="2053590" cy="1103630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626" w:rsidRPr="005A57DA">
        <w:rPr>
          <w:rFonts w:ascii="Gisha" w:hAnsi="Gisha" w:cs="Gisha"/>
          <w:color w:val="1C1C1C"/>
          <w:sz w:val="22"/>
          <w:szCs w:val="22"/>
        </w:rPr>
        <w:t xml:space="preserve">      </w:t>
      </w:r>
      <w:r w:rsidR="00BC2A86" w:rsidRPr="005A57DA">
        <w:rPr>
          <w:rFonts w:ascii="Gisha" w:hAnsi="Gisha" w:cs="Gisha"/>
          <w:color w:val="1C1C1C"/>
          <w:sz w:val="22"/>
          <w:szCs w:val="22"/>
        </w:rPr>
        <w:t>Mit freundlichen Grüßen</w:t>
      </w:r>
    </w:p>
    <w:p w14:paraId="540E2551" w14:textId="77777777" w:rsidR="005A57DA" w:rsidRPr="008D7BEB" w:rsidRDefault="005A57DA" w:rsidP="0016094B">
      <w:pPr>
        <w:rPr>
          <w:rFonts w:ascii="Gisha" w:hAnsi="Gisha" w:cs="Gisha"/>
          <w:color w:val="1C1C1C"/>
        </w:rPr>
      </w:pPr>
    </w:p>
    <w:p w14:paraId="3DBA8591" w14:textId="77777777" w:rsidR="00BC2A86" w:rsidRPr="005A57DA" w:rsidRDefault="005A57DA" w:rsidP="005A57DA">
      <w:pPr>
        <w:ind w:left="7380"/>
        <w:rPr>
          <w:rFonts w:ascii="Gisha" w:hAnsi="Gisha" w:cs="Gisha"/>
          <w:color w:val="1C1C1C"/>
          <w:sz w:val="16"/>
          <w:szCs w:val="16"/>
          <w:u w:val="single"/>
        </w:rPr>
      </w:pPr>
      <w:r>
        <w:rPr>
          <w:rFonts w:ascii="Gisha" w:hAnsi="Gisha" w:cs="Gisha"/>
          <w:color w:val="1C1C1C"/>
          <w:sz w:val="16"/>
          <w:szCs w:val="16"/>
          <w:u w:val="single"/>
        </w:rPr>
        <w:t>Beilage</w:t>
      </w:r>
      <w:r w:rsidR="00BC2A86" w:rsidRPr="008D7BEB">
        <w:rPr>
          <w:rFonts w:ascii="Gisha" w:hAnsi="Gisha" w:cs="Gisha"/>
          <w:color w:val="1C1C1C"/>
          <w:sz w:val="16"/>
          <w:szCs w:val="16"/>
          <w:u w:val="single"/>
        </w:rPr>
        <w:t xml:space="preserve">: </w:t>
      </w:r>
    </w:p>
    <w:p w14:paraId="37A2F028" w14:textId="77777777" w:rsidR="000D04AF" w:rsidRDefault="000D04AF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Leistungsverzeichnis</w:t>
      </w:r>
    </w:p>
    <w:p w14:paraId="00E3F844" w14:textId="77777777" w:rsidR="00BC2A86" w:rsidRPr="008D7BEB" w:rsidRDefault="00AD0F37" w:rsidP="00657898">
      <w:pPr>
        <w:ind w:left="7380"/>
        <w:rPr>
          <w:rFonts w:ascii="Gisha" w:hAnsi="Gisha" w:cs="Gisha"/>
          <w:color w:val="1C1C1C"/>
          <w:sz w:val="16"/>
          <w:szCs w:val="16"/>
        </w:rPr>
      </w:pPr>
      <w:r>
        <w:rPr>
          <w:rFonts w:ascii="Gisha" w:hAnsi="Gisha" w:cs="Gisha"/>
          <w:color w:val="1C1C1C"/>
          <w:sz w:val="16"/>
          <w:szCs w:val="16"/>
        </w:rPr>
        <w:t>Allg. Angebotsbedingungen</w:t>
      </w:r>
    </w:p>
    <w:p w14:paraId="44B7F1FD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5FCB53F8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p w14:paraId="16614D54" w14:textId="77777777" w:rsidR="00657898" w:rsidRPr="008D7BEB" w:rsidRDefault="00657898" w:rsidP="00657898">
      <w:pPr>
        <w:rPr>
          <w:rFonts w:ascii="Gisha" w:hAnsi="Gisha" w:cs="Gisha"/>
          <w:color w:val="1C1C1C"/>
          <w:sz w:val="16"/>
          <w:szCs w:val="16"/>
        </w:rPr>
      </w:pPr>
    </w:p>
    <w:tbl>
      <w:tblPr>
        <w:tblW w:w="337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6"/>
      </w:tblGrid>
      <w:tr w:rsidR="00657898" w:rsidRPr="008D7BEB" w14:paraId="10629158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04923" w14:textId="77777777" w:rsidR="00657898" w:rsidRPr="008D7BEB" w:rsidRDefault="00657898">
            <w:pPr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 </w:t>
            </w:r>
          </w:p>
        </w:tc>
      </w:tr>
      <w:tr w:rsidR="00657898" w:rsidRPr="008D7BEB" w14:paraId="1DB0AB31" w14:textId="77777777">
        <w:trPr>
          <w:trHeight w:val="255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9757" w14:textId="77777777" w:rsidR="00657898" w:rsidRPr="008D7BEB" w:rsidRDefault="00657898">
            <w:pPr>
              <w:jc w:val="center"/>
              <w:rPr>
                <w:rFonts w:ascii="Arial" w:hAnsi="Arial" w:cs="Arial"/>
                <w:color w:val="1C1C1C"/>
                <w:sz w:val="20"/>
                <w:szCs w:val="20"/>
              </w:rPr>
            </w:pPr>
            <w:r w:rsidRPr="008D7BEB">
              <w:rPr>
                <w:rFonts w:ascii="Arial" w:hAnsi="Arial" w:cs="Arial"/>
                <w:color w:val="1C1C1C"/>
                <w:sz w:val="20"/>
                <w:szCs w:val="20"/>
              </w:rPr>
              <w:t>Michael Heilmann</w:t>
            </w:r>
          </w:p>
        </w:tc>
      </w:tr>
    </w:tbl>
    <w:p w14:paraId="1DA42E53" w14:textId="248ACC61" w:rsidR="00B65C17" w:rsidRDefault="00B65C17" w:rsidP="00657898">
      <w:pPr>
        <w:rPr>
          <w:rFonts w:ascii="Gisha" w:hAnsi="Gisha" w:cs="Gisha"/>
          <w:b/>
          <w:color w:val="1C1C1C"/>
        </w:rPr>
      </w:pPr>
      <w:r>
        <w:rPr>
          <w:rFonts w:ascii="Gisha" w:hAnsi="Gisha" w:cs="Gisha"/>
          <w:b/>
          <w:color w:val="1C1C1C"/>
        </w:rPr>
        <w:br w:type="page"/>
      </w:r>
    </w:p>
    <w:p w14:paraId="6EEEDF8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9844E7">
        <w:rPr>
          <w:rFonts w:ascii="Arial" w:hAnsi="Arial" w:cs="Arial"/>
          <w:b/>
          <w:color w:val="1C1C1C"/>
        </w:rPr>
        <w:lastRenderedPageBreak/>
        <w:t>LEISTUNGSVERZEICHNIS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5D0263C8" w14:textId="77777777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3FBAE7C4" w14:textId="46AF266F" w:rsidR="00A70F54" w:rsidRPr="009844E7" w:rsidRDefault="00A70F54" w:rsidP="00A70F5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Projekt: </w:t>
      </w:r>
      <w:r w:rsidR="00E513C6">
        <w:rPr>
          <w:rFonts w:ascii="Arial" w:hAnsi="Arial" w:cs="Arial"/>
          <w:bCs/>
          <w:color w:val="1C1C1C"/>
          <w:sz w:val="18"/>
          <w:szCs w:val="18"/>
        </w:rPr>
        <w:t>#project#</w:t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r w:rsidRPr="00C549CD">
        <w:rPr>
          <w:rFonts w:ascii="Arial" w:hAnsi="Arial" w:cs="Arial"/>
          <w:color w:val="1C1C1C"/>
          <w:sz w:val="18"/>
          <w:szCs w:val="18"/>
        </w:rPr>
        <w:t>e.U.</w:t>
      </w:r>
    </w:p>
    <w:p w14:paraId="7426F747" w14:textId="17CBE5E7" w:rsidR="00483468" w:rsidRPr="00794BA5" w:rsidRDefault="00A70F54" w:rsidP="00794BA5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 xml:space="preserve">             </w:t>
      </w:r>
      <w:r w:rsidR="00C407A7">
        <w:rPr>
          <w:rFonts w:ascii="Arial" w:hAnsi="Arial" w:cs="Arial"/>
          <w:color w:val="1C1C1C"/>
          <w:sz w:val="18"/>
          <w:szCs w:val="18"/>
        </w:rPr>
        <w:t>#project2#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58D31B4A" w14:textId="72FDB98C" w:rsidR="000E67D4" w:rsidRDefault="00AC3DB4" w:rsidP="0013544D">
      <w:pPr>
        <w:rPr>
          <w:rFonts w:ascii="Gisha" w:hAnsi="Gisha" w:cs="Gisha"/>
          <w:bCs/>
          <w:sz w:val="20"/>
          <w:szCs w:val="20"/>
        </w:rPr>
      </w:pPr>
      <w:r>
        <w:rPr>
          <w:rFonts w:ascii="Gisha" w:hAnsi="Gisha" w:cs="Gisha"/>
          <w:bCs/>
          <w:sz w:val="20"/>
          <w:szCs w:val="20"/>
        </w:rPr>
        <w:t>#LV#</w:t>
      </w:r>
    </w:p>
    <w:p w14:paraId="6E1FEDEC" w14:textId="25625880" w:rsidR="00784DDF" w:rsidRDefault="00784DDF" w:rsidP="0013544D">
      <w:pPr>
        <w:rPr>
          <w:rFonts w:ascii="Gisha" w:hAnsi="Gisha" w:cs="Gisha"/>
          <w:bCs/>
          <w:sz w:val="20"/>
          <w:szCs w:val="20"/>
        </w:rPr>
      </w:pPr>
      <w:r>
        <w:rPr>
          <w:rFonts w:ascii="Gisha" w:hAnsi="Gisha" w:cs="Gisha"/>
          <w:bCs/>
          <w:sz w:val="20"/>
          <w:szCs w:val="20"/>
        </w:rPr>
        <w:br w:type="page"/>
      </w:r>
    </w:p>
    <w:p w14:paraId="64B3DD8F" w14:textId="787938BB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6"/>
          <w:szCs w:val="16"/>
        </w:rPr>
      </w:pPr>
      <w:r w:rsidRPr="0030667D">
        <w:rPr>
          <w:rFonts w:ascii="Arial" w:hAnsi="Arial" w:cs="Arial"/>
          <w:i/>
          <w:color w:val="1C1C1C"/>
        </w:rPr>
        <w:lastRenderedPageBreak/>
        <w:t>Allgemeine Angebotsbedingungen</w:t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b/>
          <w:color w:val="1C1C1C"/>
        </w:rPr>
        <w:tab/>
      </w:r>
      <w:r w:rsidRPr="009844E7">
        <w:rPr>
          <w:rFonts w:ascii="Arial" w:hAnsi="Arial" w:cs="Arial"/>
          <w:color w:val="1C1C1C"/>
          <w:sz w:val="16"/>
          <w:szCs w:val="16"/>
        </w:rPr>
        <w:t>Gewerk: Beschichtung</w:t>
      </w:r>
    </w:p>
    <w:p w14:paraId="63479355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</w:p>
    <w:p w14:paraId="4BEC22A8" w14:textId="77777777" w:rsidR="00F604B9" w:rsidRPr="009844E7" w:rsidRDefault="00F604B9" w:rsidP="00F604B9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tabs>
          <w:tab w:val="clear" w:pos="9072"/>
          <w:tab w:val="right" w:pos="9540"/>
        </w:tabs>
        <w:rPr>
          <w:rFonts w:ascii="Arial" w:hAnsi="Arial" w:cs="Arial"/>
          <w:color w:val="1C1C1C"/>
          <w:sz w:val="18"/>
          <w:szCs w:val="18"/>
        </w:rPr>
      </w:pP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9844E7">
        <w:rPr>
          <w:rFonts w:ascii="Arial" w:hAnsi="Arial" w:cs="Arial"/>
          <w:color w:val="1C1C1C"/>
          <w:sz w:val="18"/>
          <w:szCs w:val="18"/>
        </w:rPr>
        <w:tab/>
      </w:r>
      <w:r w:rsidRPr="00C549CD">
        <w:rPr>
          <w:rFonts w:ascii="Arial" w:hAnsi="Arial" w:cs="Arial"/>
          <w:b/>
          <w:color w:val="1C1C1C"/>
          <w:sz w:val="20"/>
          <w:szCs w:val="20"/>
        </w:rPr>
        <w:t>EPOX</w:t>
      </w:r>
      <w:r w:rsidRPr="009844E7">
        <w:rPr>
          <w:rFonts w:ascii="Arial" w:hAnsi="Arial" w:cs="Arial"/>
          <w:b/>
          <w:color w:val="1C1C1C"/>
          <w:sz w:val="18"/>
          <w:szCs w:val="18"/>
        </w:rPr>
        <w:t xml:space="preserve"> </w:t>
      </w:r>
      <w:r w:rsidRPr="00C549CD">
        <w:rPr>
          <w:rFonts w:ascii="Arial" w:hAnsi="Arial" w:cs="Arial"/>
          <w:color w:val="1C1C1C"/>
          <w:sz w:val="18"/>
          <w:szCs w:val="18"/>
        </w:rPr>
        <w:t>e.U.</w:t>
      </w:r>
      <w:r>
        <w:rPr>
          <w:rFonts w:ascii="Arial" w:hAnsi="Arial" w:cs="Arial"/>
          <w:color w:val="1C1C1C"/>
          <w:sz w:val="18"/>
          <w:szCs w:val="18"/>
        </w:rPr>
        <w:tab/>
      </w:r>
      <w:r>
        <w:rPr>
          <w:rFonts w:ascii="Arial" w:hAnsi="Arial" w:cs="Arial"/>
          <w:color w:val="1C1C1C"/>
          <w:sz w:val="18"/>
          <w:szCs w:val="18"/>
        </w:rPr>
        <w:tab/>
        <w:t>Michael Heilmann</w:t>
      </w:r>
    </w:p>
    <w:p w14:paraId="3CFA6DC2" w14:textId="77777777" w:rsidR="00F604B9" w:rsidRDefault="00F604B9" w:rsidP="00F604B9">
      <w:pPr>
        <w:pStyle w:val="Kopfzeile"/>
      </w:pPr>
    </w:p>
    <w:p w14:paraId="39D9C7D9" w14:textId="77777777" w:rsidR="00F604B9" w:rsidRPr="0030667D" w:rsidRDefault="00F604B9" w:rsidP="00F604B9">
      <w:pPr>
        <w:jc w:val="center"/>
        <w:rPr>
          <w:rFonts w:ascii="Arial" w:hAnsi="Arial" w:cs="Arial"/>
          <w:b/>
          <w:color w:val="1C1C1C"/>
          <w:sz w:val="32"/>
          <w:szCs w:val="32"/>
          <w:u w:val="single"/>
        </w:rPr>
      </w:pPr>
      <w:r w:rsidRPr="0030667D">
        <w:rPr>
          <w:rFonts w:ascii="Arial" w:hAnsi="Arial" w:cs="Arial"/>
          <w:b/>
          <w:color w:val="1C1C1C"/>
          <w:sz w:val="32"/>
          <w:szCs w:val="32"/>
          <w:u w:val="single"/>
        </w:rPr>
        <w:t>Allgemeine Angebotsbedingungen</w:t>
      </w:r>
    </w:p>
    <w:p w14:paraId="72D49583" w14:textId="77777777" w:rsidR="00F604B9" w:rsidRPr="006020EA" w:rsidRDefault="00F604B9" w:rsidP="00F604B9">
      <w:pPr>
        <w:rPr>
          <w:rFonts w:ascii="Gisha" w:hAnsi="Gisha" w:cs="Gisha"/>
          <w:color w:val="1C1C1C"/>
          <w:sz w:val="20"/>
          <w:szCs w:val="20"/>
        </w:rPr>
      </w:pPr>
    </w:p>
    <w:p w14:paraId="6078BFF1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verweisen ausdrücklich auf die Warn- und Hinweispflicht des Auftraggebers.</w:t>
      </w:r>
    </w:p>
    <w:p w14:paraId="13687C69" w14:textId="77777777" w:rsidR="00F604B9" w:rsidRPr="006020EA" w:rsidRDefault="00F604B9" w:rsidP="00F604B9">
      <w:pPr>
        <w:jc w:val="center"/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allgemeinen Angebotsbedingungen sind integrierter Bestandteil unseres LV´s.</w:t>
      </w:r>
    </w:p>
    <w:p w14:paraId="2A79854A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12FB23C1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BAUSEITIGE BEISTELLUNGEN</w:t>
      </w:r>
    </w:p>
    <w:p w14:paraId="47975B9C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</w:p>
    <w:p w14:paraId="14A247DE" w14:textId="77777777" w:rsidR="00F604B9" w:rsidRPr="006020EA" w:rsidRDefault="00F604B9" w:rsidP="00F604B9">
      <w:pPr>
        <w:rPr>
          <w:rFonts w:ascii="Gisha" w:hAnsi="Gisha" w:cs="Gisha"/>
          <w:i/>
          <w:color w:val="1C1C1C"/>
          <w:sz w:val="18"/>
          <w:szCs w:val="18"/>
          <w:u w:val="single"/>
        </w:rPr>
      </w:pPr>
      <w:r w:rsidRPr="006020EA">
        <w:rPr>
          <w:rFonts w:ascii="Gisha" w:hAnsi="Gisha" w:cs="Gisha"/>
          <w:i/>
          <w:color w:val="1C1C1C"/>
          <w:sz w:val="18"/>
          <w:szCs w:val="18"/>
          <w:u w:val="single"/>
        </w:rPr>
        <w:t xml:space="preserve">Anforderungen an den zementösen Untergrund: </w:t>
      </w:r>
    </w:p>
    <w:p w14:paraId="30ABBB1C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Diese Untergründe sind oberflächengeglättet und ebenflächig gemäß der Estrichnorm herzustellen. </w:t>
      </w:r>
    </w:p>
    <w:p w14:paraId="4735E22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Maximale Oberflächenrestfeuchtigkeit von 4 % bei Beginn der Beschichtungsarbeiten. (In der Regel entspricht dies einer Austrocknungszeit von ca. 28 Tagen.)</w:t>
      </w:r>
    </w:p>
    <w:p w14:paraId="79311EB2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Mindesthaftzugsfestigkeit von 1,0 bis 1,5 N/mm²</w:t>
      </w:r>
    </w:p>
    <w:p w14:paraId="6C738587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Druckfestigkeit 25 N/mm²</w:t>
      </w:r>
    </w:p>
    <w:p w14:paraId="26D6776B" w14:textId="77777777" w:rsidR="00F604B9" w:rsidRPr="006020EA" w:rsidRDefault="00F604B9" w:rsidP="00F604B9">
      <w:pPr>
        <w:numPr>
          <w:ilvl w:val="0"/>
          <w:numId w:val="17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Keine Kunststofffasern im Estrich</w:t>
      </w:r>
    </w:p>
    <w:p w14:paraId="0CB0029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7600F9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Ausreichende Beleuchtung und Stromanschluss (220V 16A) bei freier Entnahme. </w:t>
      </w:r>
    </w:p>
    <w:p w14:paraId="1B43825B" w14:textId="77777777" w:rsidR="00F604B9" w:rsidRPr="006020EA" w:rsidRDefault="00F604B9" w:rsidP="00F604B9">
      <w:pPr>
        <w:numPr>
          <w:ilvl w:val="0"/>
          <w:numId w:val="18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zu bearbeitenden Flächen sind frei von allen behindernden Gegenständen und besenrein zu übergeben. </w:t>
      </w:r>
    </w:p>
    <w:p w14:paraId="07EC96C2" w14:textId="77777777" w:rsidR="00F604B9" w:rsidRPr="006020EA" w:rsidRDefault="00F604B9" w:rsidP="00F604B9">
      <w:pPr>
        <w:rPr>
          <w:rFonts w:ascii="Gisha" w:hAnsi="Gisha" w:cs="Gisha"/>
          <w:b/>
          <w:color w:val="1C1C1C"/>
          <w:sz w:val="18"/>
          <w:szCs w:val="18"/>
          <w:u w:val="single"/>
        </w:rPr>
      </w:pPr>
    </w:p>
    <w:p w14:paraId="1A603EB6" w14:textId="77777777" w:rsidR="00F604B9" w:rsidRPr="006020EA" w:rsidRDefault="00F604B9" w:rsidP="00F604B9">
      <w:pPr>
        <w:rPr>
          <w:rFonts w:ascii="Arial" w:hAnsi="Arial" w:cs="Arial"/>
          <w:b/>
          <w:i/>
          <w:color w:val="1C1C1C"/>
          <w:sz w:val="18"/>
          <w:szCs w:val="18"/>
          <w:u w:val="single"/>
        </w:rPr>
      </w:pPr>
      <w:r w:rsidRPr="006020EA">
        <w:rPr>
          <w:rFonts w:ascii="Arial" w:hAnsi="Arial" w:cs="Arial"/>
          <w:b/>
          <w:i/>
          <w:color w:val="1C1C1C"/>
          <w:sz w:val="18"/>
          <w:szCs w:val="18"/>
          <w:u w:val="single"/>
        </w:rPr>
        <w:t>ALLGEMEINE VORAUSSETZUNGEN</w:t>
      </w:r>
    </w:p>
    <w:p w14:paraId="7952825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60171A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Der konstruktive Aufbau des Untergrundes muss unter Berücksichtigung bauphysikalischer Erfordernisse für die vorgesehene Nutzung und die Ausführung kommenden EP- bzw. PU-Beschichtungen geeignet sein. </w:t>
      </w:r>
    </w:p>
    <w:p w14:paraId="1A634140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CCAF10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Die Ausführung der Arbeiten erfolgt Oberflächen folgend auf tragfähigen, intakten Untergründen mit einer Mindestbauwerkstemperatur von +15°C, einer maximalen Luftfeuchtigkeit von 75 % nach den Ausführungsbestimmungen des Materialherstellers. </w:t>
      </w:r>
    </w:p>
    <w:p w14:paraId="408D0C3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E1A1A80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angegebenen Einheitspreise basieren auf den zurzeit geltenden kollektivvertraglichen Löhnen, Baustoffpreisen, Frachtsätzen und Transportkosten.</w:t>
      </w:r>
    </w:p>
    <w:p w14:paraId="4A77AB1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BEC793C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Unsere Kalkulation basiert auf der Annahme einer Gesamtbeauftragung gemäß LV, eine Teilbeauftragung verändert unsere angegebenen Nettopreise. </w:t>
      </w:r>
    </w:p>
    <w:p w14:paraId="69F3DCBE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B685F3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Sofern nicht anders vereinbart</w:t>
      </w:r>
      <w:r>
        <w:rPr>
          <w:rFonts w:ascii="Gisha" w:hAnsi="Gisha" w:cs="Gisha"/>
          <w:color w:val="1C1C1C"/>
          <w:sz w:val="18"/>
          <w:szCs w:val="18"/>
        </w:rPr>
        <w:t>,</w:t>
      </w:r>
      <w:r w:rsidRPr="006020EA">
        <w:rPr>
          <w:rFonts w:ascii="Gisha" w:hAnsi="Gisha" w:cs="Gisha"/>
          <w:color w:val="1C1C1C"/>
          <w:sz w:val="18"/>
          <w:szCs w:val="18"/>
        </w:rPr>
        <w:t xml:space="preserve"> wird bei Beauftragung eine Anzahlung von 50 % des Gesamtbetrages vorausgesetzt.</w:t>
      </w:r>
    </w:p>
    <w:p w14:paraId="7E1A3E16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4FCCC22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Abrechnung erfolgt nach Naturmaß.</w:t>
      </w:r>
    </w:p>
    <w:p w14:paraId="7D41759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348DB6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RAL-Farbe nach Wahl Auftraggeber </w:t>
      </w:r>
    </w:p>
    <w:p w14:paraId="2D15C514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37364EC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 xml:space="preserve">Sofern nicht anders vereinbart gelten die angegebenen Preise ausschließlich für EPOX-Standardfarben. </w:t>
      </w:r>
    </w:p>
    <w:p w14:paraId="39782EAF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52A3D0FB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Angebot gültig 6 Wochen ab Ausstellung</w:t>
      </w:r>
    </w:p>
    <w:p w14:paraId="71950C1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DFEBA0E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Arbeiten die von uns durchgeführt werden erfordern terminliche Absprache, keine anderen Professionisten zur gleichen Zeit.</w:t>
      </w:r>
    </w:p>
    <w:p w14:paraId="30349F4D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DD01C52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Nicht durch uns verursachte Stehzeiten verrechnen wir dem Auftraggeber.</w:t>
      </w:r>
    </w:p>
    <w:p w14:paraId="63DB5D57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7198ADA4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Die Aushärtezeit der Versiegelung von mind. 12 Stunden ist für weitere Arbeiten zu beachten.</w:t>
      </w:r>
    </w:p>
    <w:p w14:paraId="094A6105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578BAC9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Nach Fertigstellung unserer Arbeiten, ist bei eventuellen Folgearbeiten im Bereich unserer Beschichtung, die Beschichtung gegen jede mögliche Beschädigung zu schützen.</w:t>
      </w:r>
    </w:p>
    <w:p w14:paraId="03A26CD1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09353F75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2 Jahre Gewährleistung ab Fertigstellung</w:t>
      </w:r>
    </w:p>
    <w:p w14:paraId="5AD02173" w14:textId="77777777" w:rsidR="00F604B9" w:rsidRPr="006020EA" w:rsidRDefault="00F604B9" w:rsidP="00F604B9">
      <w:pPr>
        <w:pStyle w:val="Listenabsatz"/>
        <w:rPr>
          <w:rFonts w:ascii="Gisha" w:hAnsi="Gisha" w:cs="Gisha"/>
          <w:color w:val="1C1C1C"/>
          <w:sz w:val="18"/>
          <w:szCs w:val="18"/>
        </w:rPr>
      </w:pPr>
    </w:p>
    <w:p w14:paraId="7DA03096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Wir übernehmen keine Gewähr für vorangegangene Arbeiten, die nicht durch uns durchgeführt wurden.</w:t>
      </w:r>
    </w:p>
    <w:p w14:paraId="0574D558" w14:textId="77777777" w:rsidR="00F604B9" w:rsidRPr="006020EA" w:rsidRDefault="00F604B9" w:rsidP="00F604B9">
      <w:pPr>
        <w:rPr>
          <w:rFonts w:ascii="Gisha" w:hAnsi="Gisha" w:cs="Gisha"/>
          <w:color w:val="1C1C1C"/>
          <w:sz w:val="18"/>
          <w:szCs w:val="18"/>
        </w:rPr>
      </w:pPr>
    </w:p>
    <w:p w14:paraId="6E294557" w14:textId="77777777" w:rsidR="00F604B9" w:rsidRPr="006020EA" w:rsidRDefault="00F604B9" w:rsidP="00F604B9">
      <w:pPr>
        <w:numPr>
          <w:ilvl w:val="0"/>
          <w:numId w:val="19"/>
        </w:numPr>
        <w:rPr>
          <w:rFonts w:ascii="Gisha" w:hAnsi="Gisha" w:cs="Gisha"/>
          <w:color w:val="1C1C1C"/>
          <w:sz w:val="18"/>
          <w:szCs w:val="18"/>
        </w:rPr>
      </w:pPr>
      <w:r w:rsidRPr="006020EA">
        <w:rPr>
          <w:rFonts w:ascii="Gisha" w:hAnsi="Gisha" w:cs="Gisha"/>
          <w:color w:val="1C1C1C"/>
          <w:sz w:val="18"/>
          <w:szCs w:val="18"/>
        </w:rPr>
        <w:t>Ausführung nach Vereinbarung</w:t>
      </w:r>
    </w:p>
    <w:p w14:paraId="08EE5984" w14:textId="6E518670" w:rsidR="0030211D" w:rsidRPr="0030211D" w:rsidRDefault="0030211D" w:rsidP="0013544D">
      <w:pPr>
        <w:rPr>
          <w:rFonts w:ascii="Gisha" w:hAnsi="Gisha" w:cs="Gisha"/>
          <w:bCs/>
          <w:sz w:val="20"/>
          <w:szCs w:val="20"/>
        </w:rPr>
      </w:pPr>
    </w:p>
    <w:sectPr w:rsidR="0030211D" w:rsidRPr="0030211D" w:rsidSect="00052EE6"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10568" w14:textId="77777777" w:rsidR="0018156B" w:rsidRDefault="0018156B">
      <w:r>
        <w:separator/>
      </w:r>
    </w:p>
  </w:endnote>
  <w:endnote w:type="continuationSeparator" w:id="0">
    <w:p w14:paraId="2BA40BC6" w14:textId="77777777" w:rsidR="0018156B" w:rsidRDefault="0018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DD70" w14:textId="77777777" w:rsidR="0018156B" w:rsidRDefault="0018156B">
      <w:r>
        <w:separator/>
      </w:r>
    </w:p>
  </w:footnote>
  <w:footnote w:type="continuationSeparator" w:id="0">
    <w:p w14:paraId="7D97095E" w14:textId="77777777" w:rsidR="0018156B" w:rsidRDefault="00181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9A7"/>
    <w:multiLevelType w:val="multilevel"/>
    <w:tmpl w:val="9566F9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3007"/>
    <w:multiLevelType w:val="hybridMultilevel"/>
    <w:tmpl w:val="96DC00E0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01FA6"/>
    <w:multiLevelType w:val="hybridMultilevel"/>
    <w:tmpl w:val="BFE42D22"/>
    <w:lvl w:ilvl="0" w:tplc="50424444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1974D47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6009B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E1389B"/>
    <w:multiLevelType w:val="hybridMultilevel"/>
    <w:tmpl w:val="9566F94A"/>
    <w:lvl w:ilvl="0" w:tplc="0C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008E"/>
    <w:multiLevelType w:val="hybridMultilevel"/>
    <w:tmpl w:val="491AC4C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4244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5F400D"/>
    <w:multiLevelType w:val="hybridMultilevel"/>
    <w:tmpl w:val="85FA6066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18F1"/>
    <w:multiLevelType w:val="hybridMultilevel"/>
    <w:tmpl w:val="3122536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257B"/>
    <w:multiLevelType w:val="hybridMultilevel"/>
    <w:tmpl w:val="47086C9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51163"/>
    <w:multiLevelType w:val="hybridMultilevel"/>
    <w:tmpl w:val="5C464540"/>
    <w:lvl w:ilvl="0" w:tplc="42901948">
      <w:start w:val="1"/>
      <w:numFmt w:val="bullet"/>
      <w:lvlText w:val=""/>
      <w:lvlJc w:val="left"/>
      <w:pPr>
        <w:tabs>
          <w:tab w:val="num" w:pos="1428"/>
        </w:tabs>
        <w:ind w:left="1428" w:firstLine="868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7000F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42289A"/>
    <w:multiLevelType w:val="hybridMultilevel"/>
    <w:tmpl w:val="FCF046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00032"/>
    <w:multiLevelType w:val="hybridMultilevel"/>
    <w:tmpl w:val="491AC4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B1342D"/>
    <w:multiLevelType w:val="hybridMultilevel"/>
    <w:tmpl w:val="14DCAD78"/>
    <w:lvl w:ilvl="0" w:tplc="50424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353F"/>
    <w:multiLevelType w:val="hybridMultilevel"/>
    <w:tmpl w:val="E90862A4"/>
    <w:lvl w:ilvl="0" w:tplc="581CA65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6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205CD"/>
    <w:multiLevelType w:val="hybridMultilevel"/>
    <w:tmpl w:val="9AD8FD90"/>
    <w:lvl w:ilvl="0" w:tplc="BC161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21D3D"/>
    <w:multiLevelType w:val="hybridMultilevel"/>
    <w:tmpl w:val="95D6B2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346F2"/>
    <w:multiLevelType w:val="hybridMultilevel"/>
    <w:tmpl w:val="9058FDF6"/>
    <w:lvl w:ilvl="0" w:tplc="0C07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A17C7"/>
    <w:multiLevelType w:val="hybridMultilevel"/>
    <w:tmpl w:val="6F522078"/>
    <w:lvl w:ilvl="0" w:tplc="0C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25A6620">
      <w:start w:val="1"/>
      <w:numFmt w:val="bullet"/>
      <w:lvlText w:val=""/>
      <w:lvlJc w:val="left"/>
      <w:pPr>
        <w:tabs>
          <w:tab w:val="num" w:pos="1428"/>
        </w:tabs>
        <w:ind w:left="1712" w:hanging="284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701592108">
    <w:abstractNumId w:val="5"/>
  </w:num>
  <w:num w:numId="2" w16cid:durableId="1525166960">
    <w:abstractNumId w:val="0"/>
  </w:num>
  <w:num w:numId="3" w16cid:durableId="1671711298">
    <w:abstractNumId w:val="8"/>
  </w:num>
  <w:num w:numId="4" w16cid:durableId="1832679237">
    <w:abstractNumId w:val="6"/>
  </w:num>
  <w:num w:numId="5" w16cid:durableId="2060321759">
    <w:abstractNumId w:val="13"/>
  </w:num>
  <w:num w:numId="6" w16cid:durableId="404887148">
    <w:abstractNumId w:val="15"/>
  </w:num>
  <w:num w:numId="7" w16cid:durableId="808790300">
    <w:abstractNumId w:val="16"/>
  </w:num>
  <w:num w:numId="8" w16cid:durableId="1662463094">
    <w:abstractNumId w:val="4"/>
  </w:num>
  <w:num w:numId="9" w16cid:durableId="930628582">
    <w:abstractNumId w:val="12"/>
  </w:num>
  <w:num w:numId="10" w16cid:durableId="102802013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71997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238645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95703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3310551">
    <w:abstractNumId w:val="18"/>
  </w:num>
  <w:num w:numId="15" w16cid:durableId="1881356869">
    <w:abstractNumId w:val="3"/>
  </w:num>
  <w:num w:numId="16" w16cid:durableId="1539511731">
    <w:abstractNumId w:val="14"/>
  </w:num>
  <w:num w:numId="17" w16cid:durableId="283922197">
    <w:abstractNumId w:val="9"/>
  </w:num>
  <w:num w:numId="18" w16cid:durableId="899167822">
    <w:abstractNumId w:val="17"/>
  </w:num>
  <w:num w:numId="19" w16cid:durableId="1901404989">
    <w:abstractNumId w:val="1"/>
  </w:num>
  <w:num w:numId="20" w16cid:durableId="6371480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12087983">
    <w:abstractNumId w:val="13"/>
  </w:num>
  <w:num w:numId="22" w16cid:durableId="603852345">
    <w:abstractNumId w:val="13"/>
  </w:num>
  <w:num w:numId="23" w16cid:durableId="2128038252">
    <w:abstractNumId w:val="11"/>
  </w:num>
  <w:num w:numId="24" w16cid:durableId="1129397744">
    <w:abstractNumId w:val="2"/>
  </w:num>
  <w:num w:numId="25" w16cid:durableId="586117923">
    <w:abstractNumId w:val="10"/>
  </w:num>
  <w:num w:numId="26" w16cid:durableId="1471820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E"/>
    <w:rsid w:val="000107EB"/>
    <w:rsid w:val="00013F8C"/>
    <w:rsid w:val="00021708"/>
    <w:rsid w:val="00022229"/>
    <w:rsid w:val="00022B36"/>
    <w:rsid w:val="00022D0C"/>
    <w:rsid w:val="00023CC6"/>
    <w:rsid w:val="000261E4"/>
    <w:rsid w:val="000272AC"/>
    <w:rsid w:val="000359A3"/>
    <w:rsid w:val="000403F6"/>
    <w:rsid w:val="000423B9"/>
    <w:rsid w:val="00042BB0"/>
    <w:rsid w:val="00046A0A"/>
    <w:rsid w:val="00052EE6"/>
    <w:rsid w:val="00056495"/>
    <w:rsid w:val="000576E8"/>
    <w:rsid w:val="00060841"/>
    <w:rsid w:val="00066359"/>
    <w:rsid w:val="00074552"/>
    <w:rsid w:val="00075363"/>
    <w:rsid w:val="0007714A"/>
    <w:rsid w:val="000944A5"/>
    <w:rsid w:val="00094C3B"/>
    <w:rsid w:val="000A2097"/>
    <w:rsid w:val="000A2820"/>
    <w:rsid w:val="000B159C"/>
    <w:rsid w:val="000B6BA4"/>
    <w:rsid w:val="000D04AF"/>
    <w:rsid w:val="000D15A9"/>
    <w:rsid w:val="000D207A"/>
    <w:rsid w:val="000E013D"/>
    <w:rsid w:val="000E67D4"/>
    <w:rsid w:val="000F4F52"/>
    <w:rsid w:val="000F61C5"/>
    <w:rsid w:val="0010120C"/>
    <w:rsid w:val="00103368"/>
    <w:rsid w:val="00105DE8"/>
    <w:rsid w:val="00110C01"/>
    <w:rsid w:val="00117C83"/>
    <w:rsid w:val="001230D9"/>
    <w:rsid w:val="00130157"/>
    <w:rsid w:val="00130CCC"/>
    <w:rsid w:val="0013544D"/>
    <w:rsid w:val="00136643"/>
    <w:rsid w:val="0016094B"/>
    <w:rsid w:val="00163C48"/>
    <w:rsid w:val="001647B0"/>
    <w:rsid w:val="001670B7"/>
    <w:rsid w:val="00171A7F"/>
    <w:rsid w:val="001726EA"/>
    <w:rsid w:val="00177176"/>
    <w:rsid w:val="0018156B"/>
    <w:rsid w:val="00185BBE"/>
    <w:rsid w:val="001921D3"/>
    <w:rsid w:val="001974A5"/>
    <w:rsid w:val="001A28DC"/>
    <w:rsid w:val="001A2D24"/>
    <w:rsid w:val="001C305C"/>
    <w:rsid w:val="001D0F66"/>
    <w:rsid w:val="001D763A"/>
    <w:rsid w:val="001E3115"/>
    <w:rsid w:val="001E66AF"/>
    <w:rsid w:val="001F134D"/>
    <w:rsid w:val="00200856"/>
    <w:rsid w:val="00200858"/>
    <w:rsid w:val="002107F0"/>
    <w:rsid w:val="00210ACE"/>
    <w:rsid w:val="00213E79"/>
    <w:rsid w:val="00215A8E"/>
    <w:rsid w:val="00221B51"/>
    <w:rsid w:val="00225FEA"/>
    <w:rsid w:val="002266C2"/>
    <w:rsid w:val="00231373"/>
    <w:rsid w:val="00234B1E"/>
    <w:rsid w:val="00235336"/>
    <w:rsid w:val="0023619A"/>
    <w:rsid w:val="00237C8B"/>
    <w:rsid w:val="00240425"/>
    <w:rsid w:val="00241BCD"/>
    <w:rsid w:val="0025088E"/>
    <w:rsid w:val="00250DB0"/>
    <w:rsid w:val="00255BB0"/>
    <w:rsid w:val="0026181E"/>
    <w:rsid w:val="00263EF9"/>
    <w:rsid w:val="002654E3"/>
    <w:rsid w:val="0026624A"/>
    <w:rsid w:val="002663ED"/>
    <w:rsid w:val="002818B0"/>
    <w:rsid w:val="00283B34"/>
    <w:rsid w:val="00297153"/>
    <w:rsid w:val="002A1AA9"/>
    <w:rsid w:val="002A62E4"/>
    <w:rsid w:val="002B1A75"/>
    <w:rsid w:val="002C23DB"/>
    <w:rsid w:val="002D0E98"/>
    <w:rsid w:val="002E0CE7"/>
    <w:rsid w:val="002E1198"/>
    <w:rsid w:val="002E54D9"/>
    <w:rsid w:val="0030211D"/>
    <w:rsid w:val="00307CEF"/>
    <w:rsid w:val="00310494"/>
    <w:rsid w:val="00325F97"/>
    <w:rsid w:val="00337214"/>
    <w:rsid w:val="0034212E"/>
    <w:rsid w:val="0034355D"/>
    <w:rsid w:val="00344555"/>
    <w:rsid w:val="0035458F"/>
    <w:rsid w:val="003646D8"/>
    <w:rsid w:val="00365BD0"/>
    <w:rsid w:val="00367B79"/>
    <w:rsid w:val="003743A8"/>
    <w:rsid w:val="00380DDD"/>
    <w:rsid w:val="00382564"/>
    <w:rsid w:val="00386724"/>
    <w:rsid w:val="0039273D"/>
    <w:rsid w:val="00393E05"/>
    <w:rsid w:val="00394107"/>
    <w:rsid w:val="00395783"/>
    <w:rsid w:val="00396E29"/>
    <w:rsid w:val="003975BA"/>
    <w:rsid w:val="003A22AA"/>
    <w:rsid w:val="003A2378"/>
    <w:rsid w:val="003B1D61"/>
    <w:rsid w:val="003C2EE1"/>
    <w:rsid w:val="003D4CCA"/>
    <w:rsid w:val="003D7585"/>
    <w:rsid w:val="003D79D8"/>
    <w:rsid w:val="003E7BB8"/>
    <w:rsid w:val="003F66DE"/>
    <w:rsid w:val="003F74DA"/>
    <w:rsid w:val="003F7C41"/>
    <w:rsid w:val="004030F3"/>
    <w:rsid w:val="004071D3"/>
    <w:rsid w:val="00407538"/>
    <w:rsid w:val="00432497"/>
    <w:rsid w:val="00437B36"/>
    <w:rsid w:val="00437D3D"/>
    <w:rsid w:val="0044047E"/>
    <w:rsid w:val="0045083B"/>
    <w:rsid w:val="00451651"/>
    <w:rsid w:val="00451E22"/>
    <w:rsid w:val="004575B5"/>
    <w:rsid w:val="00460FCD"/>
    <w:rsid w:val="00462DA7"/>
    <w:rsid w:val="00473DC7"/>
    <w:rsid w:val="004820EE"/>
    <w:rsid w:val="00483468"/>
    <w:rsid w:val="00487067"/>
    <w:rsid w:val="00487A3F"/>
    <w:rsid w:val="00493A1F"/>
    <w:rsid w:val="00493A20"/>
    <w:rsid w:val="004940AA"/>
    <w:rsid w:val="00494B7F"/>
    <w:rsid w:val="004A20B0"/>
    <w:rsid w:val="004A38FA"/>
    <w:rsid w:val="004A64AB"/>
    <w:rsid w:val="004A7E8B"/>
    <w:rsid w:val="004C2AA9"/>
    <w:rsid w:val="004C68C7"/>
    <w:rsid w:val="004F3FCA"/>
    <w:rsid w:val="004F5806"/>
    <w:rsid w:val="004F72F7"/>
    <w:rsid w:val="00503C5E"/>
    <w:rsid w:val="00510E33"/>
    <w:rsid w:val="00515290"/>
    <w:rsid w:val="00520EAB"/>
    <w:rsid w:val="00526778"/>
    <w:rsid w:val="0053251A"/>
    <w:rsid w:val="00537973"/>
    <w:rsid w:val="00537EB3"/>
    <w:rsid w:val="005405DE"/>
    <w:rsid w:val="00543441"/>
    <w:rsid w:val="00550908"/>
    <w:rsid w:val="0055197E"/>
    <w:rsid w:val="0056443F"/>
    <w:rsid w:val="00566A23"/>
    <w:rsid w:val="005747CD"/>
    <w:rsid w:val="00577A90"/>
    <w:rsid w:val="005941F2"/>
    <w:rsid w:val="00594FD1"/>
    <w:rsid w:val="00596A3F"/>
    <w:rsid w:val="005A17F3"/>
    <w:rsid w:val="005A57DA"/>
    <w:rsid w:val="005A5BBB"/>
    <w:rsid w:val="005B0231"/>
    <w:rsid w:val="005C2B6B"/>
    <w:rsid w:val="005D16B2"/>
    <w:rsid w:val="005D3FA8"/>
    <w:rsid w:val="005E4BA9"/>
    <w:rsid w:val="006107E5"/>
    <w:rsid w:val="00615E05"/>
    <w:rsid w:val="0063092C"/>
    <w:rsid w:val="00633EA0"/>
    <w:rsid w:val="006353A5"/>
    <w:rsid w:val="00636D1C"/>
    <w:rsid w:val="00642167"/>
    <w:rsid w:val="00653E16"/>
    <w:rsid w:val="00654083"/>
    <w:rsid w:val="00657898"/>
    <w:rsid w:val="006648E0"/>
    <w:rsid w:val="006752C8"/>
    <w:rsid w:val="00675FBC"/>
    <w:rsid w:val="0067784F"/>
    <w:rsid w:val="00677996"/>
    <w:rsid w:val="00683371"/>
    <w:rsid w:val="0068682C"/>
    <w:rsid w:val="00687367"/>
    <w:rsid w:val="006950D7"/>
    <w:rsid w:val="006A36E7"/>
    <w:rsid w:val="006B5657"/>
    <w:rsid w:val="006D3BD8"/>
    <w:rsid w:val="006D6D1F"/>
    <w:rsid w:val="006E66F1"/>
    <w:rsid w:val="00703965"/>
    <w:rsid w:val="0070449C"/>
    <w:rsid w:val="00705D6A"/>
    <w:rsid w:val="00714876"/>
    <w:rsid w:val="00724104"/>
    <w:rsid w:val="007255CC"/>
    <w:rsid w:val="0072774B"/>
    <w:rsid w:val="00731820"/>
    <w:rsid w:val="007327B5"/>
    <w:rsid w:val="007505B7"/>
    <w:rsid w:val="00751A58"/>
    <w:rsid w:val="00754817"/>
    <w:rsid w:val="007562D3"/>
    <w:rsid w:val="00761B74"/>
    <w:rsid w:val="007658BF"/>
    <w:rsid w:val="00771A65"/>
    <w:rsid w:val="0077288E"/>
    <w:rsid w:val="007737C1"/>
    <w:rsid w:val="00784DDF"/>
    <w:rsid w:val="00792F8A"/>
    <w:rsid w:val="007949D3"/>
    <w:rsid w:val="00794BA5"/>
    <w:rsid w:val="007959D9"/>
    <w:rsid w:val="007A29F0"/>
    <w:rsid w:val="007A6465"/>
    <w:rsid w:val="007C0230"/>
    <w:rsid w:val="007C2597"/>
    <w:rsid w:val="007C411D"/>
    <w:rsid w:val="007C6C7A"/>
    <w:rsid w:val="007D52F4"/>
    <w:rsid w:val="007E0B18"/>
    <w:rsid w:val="007E0D43"/>
    <w:rsid w:val="007F0E8E"/>
    <w:rsid w:val="008010D0"/>
    <w:rsid w:val="00803100"/>
    <w:rsid w:val="00806626"/>
    <w:rsid w:val="00807D01"/>
    <w:rsid w:val="008211D2"/>
    <w:rsid w:val="00825452"/>
    <w:rsid w:val="00827E0B"/>
    <w:rsid w:val="00830338"/>
    <w:rsid w:val="00831BDF"/>
    <w:rsid w:val="0083207A"/>
    <w:rsid w:val="00833B83"/>
    <w:rsid w:val="00834302"/>
    <w:rsid w:val="00837561"/>
    <w:rsid w:val="0084596C"/>
    <w:rsid w:val="00850905"/>
    <w:rsid w:val="0085160A"/>
    <w:rsid w:val="00856F7B"/>
    <w:rsid w:val="00865C77"/>
    <w:rsid w:val="00866013"/>
    <w:rsid w:val="00866115"/>
    <w:rsid w:val="00867991"/>
    <w:rsid w:val="00871BF8"/>
    <w:rsid w:val="00874CD1"/>
    <w:rsid w:val="00874F5F"/>
    <w:rsid w:val="008821F3"/>
    <w:rsid w:val="00887E7D"/>
    <w:rsid w:val="008B1DD3"/>
    <w:rsid w:val="008B455B"/>
    <w:rsid w:val="008B776B"/>
    <w:rsid w:val="008C78CF"/>
    <w:rsid w:val="008D14D7"/>
    <w:rsid w:val="008D7BEB"/>
    <w:rsid w:val="008F113B"/>
    <w:rsid w:val="008F2AF9"/>
    <w:rsid w:val="008F2E7F"/>
    <w:rsid w:val="009007BA"/>
    <w:rsid w:val="009079F1"/>
    <w:rsid w:val="009340CE"/>
    <w:rsid w:val="009363EC"/>
    <w:rsid w:val="00944EC0"/>
    <w:rsid w:val="00944F6A"/>
    <w:rsid w:val="00952E43"/>
    <w:rsid w:val="00954C68"/>
    <w:rsid w:val="00955223"/>
    <w:rsid w:val="00955F36"/>
    <w:rsid w:val="0096531F"/>
    <w:rsid w:val="009663D0"/>
    <w:rsid w:val="009677B3"/>
    <w:rsid w:val="009730C4"/>
    <w:rsid w:val="00974AB1"/>
    <w:rsid w:val="0097655D"/>
    <w:rsid w:val="00987CB4"/>
    <w:rsid w:val="00992806"/>
    <w:rsid w:val="009A359A"/>
    <w:rsid w:val="009A3E6B"/>
    <w:rsid w:val="009A70AC"/>
    <w:rsid w:val="009A780D"/>
    <w:rsid w:val="009B32FA"/>
    <w:rsid w:val="009B773A"/>
    <w:rsid w:val="009C261F"/>
    <w:rsid w:val="009D4EA2"/>
    <w:rsid w:val="009E36B2"/>
    <w:rsid w:val="009E70E1"/>
    <w:rsid w:val="009F3D8B"/>
    <w:rsid w:val="009F525D"/>
    <w:rsid w:val="009F61AE"/>
    <w:rsid w:val="00A17F1E"/>
    <w:rsid w:val="00A22C1D"/>
    <w:rsid w:val="00A24A27"/>
    <w:rsid w:val="00A26921"/>
    <w:rsid w:val="00A40C20"/>
    <w:rsid w:val="00A40DFF"/>
    <w:rsid w:val="00A4173A"/>
    <w:rsid w:val="00A4242C"/>
    <w:rsid w:val="00A4296A"/>
    <w:rsid w:val="00A43BBF"/>
    <w:rsid w:val="00A46123"/>
    <w:rsid w:val="00A54992"/>
    <w:rsid w:val="00A559EC"/>
    <w:rsid w:val="00A633D7"/>
    <w:rsid w:val="00A64D07"/>
    <w:rsid w:val="00A66FE4"/>
    <w:rsid w:val="00A70F54"/>
    <w:rsid w:val="00A7561D"/>
    <w:rsid w:val="00A77E25"/>
    <w:rsid w:val="00A87131"/>
    <w:rsid w:val="00A9217B"/>
    <w:rsid w:val="00AA0E27"/>
    <w:rsid w:val="00AA1387"/>
    <w:rsid w:val="00AA57CE"/>
    <w:rsid w:val="00AA6D42"/>
    <w:rsid w:val="00AC041B"/>
    <w:rsid w:val="00AC3DB4"/>
    <w:rsid w:val="00AC4F50"/>
    <w:rsid w:val="00AC629B"/>
    <w:rsid w:val="00AD0F37"/>
    <w:rsid w:val="00AE63C1"/>
    <w:rsid w:val="00AF2D11"/>
    <w:rsid w:val="00B007DC"/>
    <w:rsid w:val="00B03B56"/>
    <w:rsid w:val="00B15813"/>
    <w:rsid w:val="00B17A75"/>
    <w:rsid w:val="00B26DC4"/>
    <w:rsid w:val="00B33A2F"/>
    <w:rsid w:val="00B36FC9"/>
    <w:rsid w:val="00B419F7"/>
    <w:rsid w:val="00B450B7"/>
    <w:rsid w:val="00B46646"/>
    <w:rsid w:val="00B605AA"/>
    <w:rsid w:val="00B62620"/>
    <w:rsid w:val="00B65C17"/>
    <w:rsid w:val="00B736BD"/>
    <w:rsid w:val="00B80A37"/>
    <w:rsid w:val="00B82CD0"/>
    <w:rsid w:val="00B85606"/>
    <w:rsid w:val="00B9447D"/>
    <w:rsid w:val="00BA5209"/>
    <w:rsid w:val="00BB47B2"/>
    <w:rsid w:val="00BB550E"/>
    <w:rsid w:val="00BB7680"/>
    <w:rsid w:val="00BB7FBD"/>
    <w:rsid w:val="00BB7FE3"/>
    <w:rsid w:val="00BC064F"/>
    <w:rsid w:val="00BC2A86"/>
    <w:rsid w:val="00BC3FAA"/>
    <w:rsid w:val="00BD1402"/>
    <w:rsid w:val="00BD1EEA"/>
    <w:rsid w:val="00BD5CFF"/>
    <w:rsid w:val="00BE6703"/>
    <w:rsid w:val="00BF0312"/>
    <w:rsid w:val="00BF2E8A"/>
    <w:rsid w:val="00BF55F6"/>
    <w:rsid w:val="00BF6CA3"/>
    <w:rsid w:val="00C0124D"/>
    <w:rsid w:val="00C012F0"/>
    <w:rsid w:val="00C0651A"/>
    <w:rsid w:val="00C23890"/>
    <w:rsid w:val="00C2587F"/>
    <w:rsid w:val="00C27CC0"/>
    <w:rsid w:val="00C34B33"/>
    <w:rsid w:val="00C35429"/>
    <w:rsid w:val="00C37710"/>
    <w:rsid w:val="00C407A7"/>
    <w:rsid w:val="00C44A21"/>
    <w:rsid w:val="00C62A7A"/>
    <w:rsid w:val="00C66FA1"/>
    <w:rsid w:val="00C67A58"/>
    <w:rsid w:val="00C74B5A"/>
    <w:rsid w:val="00C821F5"/>
    <w:rsid w:val="00C82F7E"/>
    <w:rsid w:val="00C86BFD"/>
    <w:rsid w:val="00C91CF8"/>
    <w:rsid w:val="00CA7333"/>
    <w:rsid w:val="00CB6547"/>
    <w:rsid w:val="00CB7403"/>
    <w:rsid w:val="00CC1F01"/>
    <w:rsid w:val="00CC254E"/>
    <w:rsid w:val="00CD1D75"/>
    <w:rsid w:val="00CE4B40"/>
    <w:rsid w:val="00CF6429"/>
    <w:rsid w:val="00D0214F"/>
    <w:rsid w:val="00D03873"/>
    <w:rsid w:val="00D040F5"/>
    <w:rsid w:val="00D0430F"/>
    <w:rsid w:val="00D04F0F"/>
    <w:rsid w:val="00D10C3B"/>
    <w:rsid w:val="00D24355"/>
    <w:rsid w:val="00D24EAE"/>
    <w:rsid w:val="00D4539D"/>
    <w:rsid w:val="00D471A9"/>
    <w:rsid w:val="00D505A7"/>
    <w:rsid w:val="00D54DE4"/>
    <w:rsid w:val="00D56432"/>
    <w:rsid w:val="00D63EDF"/>
    <w:rsid w:val="00D7488F"/>
    <w:rsid w:val="00D74D8D"/>
    <w:rsid w:val="00D76BA1"/>
    <w:rsid w:val="00D81EB2"/>
    <w:rsid w:val="00D842E6"/>
    <w:rsid w:val="00D87B4A"/>
    <w:rsid w:val="00D9140F"/>
    <w:rsid w:val="00D92569"/>
    <w:rsid w:val="00DA0D06"/>
    <w:rsid w:val="00DB7A5E"/>
    <w:rsid w:val="00DD1FFC"/>
    <w:rsid w:val="00DD383B"/>
    <w:rsid w:val="00DE078B"/>
    <w:rsid w:val="00DE3193"/>
    <w:rsid w:val="00DE39E1"/>
    <w:rsid w:val="00DE61B1"/>
    <w:rsid w:val="00DF5A88"/>
    <w:rsid w:val="00E07EBE"/>
    <w:rsid w:val="00E1496D"/>
    <w:rsid w:val="00E2504B"/>
    <w:rsid w:val="00E26ED3"/>
    <w:rsid w:val="00E3326C"/>
    <w:rsid w:val="00E44CF0"/>
    <w:rsid w:val="00E5052C"/>
    <w:rsid w:val="00E513C6"/>
    <w:rsid w:val="00E526AB"/>
    <w:rsid w:val="00E65D85"/>
    <w:rsid w:val="00E67BDE"/>
    <w:rsid w:val="00E67E78"/>
    <w:rsid w:val="00E73FF4"/>
    <w:rsid w:val="00E7477D"/>
    <w:rsid w:val="00E868B9"/>
    <w:rsid w:val="00EA51B8"/>
    <w:rsid w:val="00EB191F"/>
    <w:rsid w:val="00EB26AD"/>
    <w:rsid w:val="00EB2E68"/>
    <w:rsid w:val="00EB45BD"/>
    <w:rsid w:val="00EB71A8"/>
    <w:rsid w:val="00EC0968"/>
    <w:rsid w:val="00EC32F0"/>
    <w:rsid w:val="00EC4626"/>
    <w:rsid w:val="00EC6065"/>
    <w:rsid w:val="00ED3263"/>
    <w:rsid w:val="00ED3D02"/>
    <w:rsid w:val="00EE0F5B"/>
    <w:rsid w:val="00EE3C7D"/>
    <w:rsid w:val="00EE604B"/>
    <w:rsid w:val="00EF091B"/>
    <w:rsid w:val="00EF1A2E"/>
    <w:rsid w:val="00F05239"/>
    <w:rsid w:val="00F33EE8"/>
    <w:rsid w:val="00F4131E"/>
    <w:rsid w:val="00F52A45"/>
    <w:rsid w:val="00F578B8"/>
    <w:rsid w:val="00F604B9"/>
    <w:rsid w:val="00F67541"/>
    <w:rsid w:val="00F72F0E"/>
    <w:rsid w:val="00F75A53"/>
    <w:rsid w:val="00F82511"/>
    <w:rsid w:val="00F97F3D"/>
    <w:rsid w:val="00FA0E94"/>
    <w:rsid w:val="00FD1EBE"/>
    <w:rsid w:val="00FD33E2"/>
    <w:rsid w:val="00FE3B95"/>
    <w:rsid w:val="00FE416F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165D73"/>
  <w15:chartTrackingRefBased/>
  <w15:docId w15:val="{FE97578F-C6B8-473C-9D07-C3BA9A4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67A5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C30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432497"/>
    <w:rPr>
      <w:color w:val="0000FF"/>
      <w:u w:val="single"/>
    </w:rPr>
  </w:style>
  <w:style w:type="paragraph" w:styleId="Kopfzeile">
    <w:name w:val="header"/>
    <w:basedOn w:val="Standard"/>
    <w:link w:val="KopfzeileZchn"/>
    <w:rsid w:val="00EB71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1A8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ED3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052EE6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48346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rsid w:val="00DE39E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DE39E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epox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epox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ing\Projects\angebote_manager\documents\1_2_VORLAGE%20ANGEBO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3211-14ED-4410-9010-2D9F6C45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1_2_VORLAGE ANGEBOT.dotx</Template>
  <TotalTime>0</TotalTime>
  <Pages>3</Pages>
  <Words>538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3926</CharactersWithSpaces>
  <SharedDoc>false</SharedDoc>
  <HLinks>
    <vt:vector size="12" baseType="variant">
      <vt:variant>
        <vt:i4>8060985</vt:i4>
      </vt:variant>
      <vt:variant>
        <vt:i4>3</vt:i4>
      </vt:variant>
      <vt:variant>
        <vt:i4>0</vt:i4>
      </vt:variant>
      <vt:variant>
        <vt:i4>5</vt:i4>
      </vt:variant>
      <vt:variant>
        <vt:lpwstr>http://www.epox.at/</vt:lpwstr>
      </vt:variant>
      <vt:variant>
        <vt:lpwstr/>
      </vt:variant>
      <vt:variant>
        <vt:i4>2162692</vt:i4>
      </vt:variant>
      <vt:variant>
        <vt:i4>0</vt:i4>
      </vt:variant>
      <vt:variant>
        <vt:i4>0</vt:i4>
      </vt:variant>
      <vt:variant>
        <vt:i4>5</vt:i4>
      </vt:variant>
      <vt:variant>
        <vt:lpwstr>mailto:office@epox.at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Heilmann</dc:creator>
  <cp:keywords/>
  <dc:description/>
  <cp:lastModifiedBy>Heilmann Tobias</cp:lastModifiedBy>
  <cp:revision>137</cp:revision>
  <cp:lastPrinted>2024-01-15T09:07:00Z</cp:lastPrinted>
  <dcterms:created xsi:type="dcterms:W3CDTF">2024-11-26T17:50:00Z</dcterms:created>
  <dcterms:modified xsi:type="dcterms:W3CDTF">2025-01-15T11:47:00Z</dcterms:modified>
</cp:coreProperties>
</file>